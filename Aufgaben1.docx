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96" w:rsidRDefault="00F57E08" w:rsidP="00A02196">
      <w:bookmarkStart w:id="0" w:name="_GoBack"/>
      <w:bookmarkEnd w:id="0"/>
      <w:r>
        <w:t>Aufgabe00.)</w:t>
      </w:r>
    </w:p>
    <w:p w:rsidR="00F57E08" w:rsidRDefault="00F57E08" w:rsidP="00A02196">
      <w:r>
        <w:rPr>
          <w:noProof/>
          <w:lang w:eastAsia="de-DE"/>
        </w:rPr>
        <w:drawing>
          <wp:inline distT="0" distB="0" distL="0" distR="0" wp14:anchorId="2FE6F175" wp14:editId="49C9E467">
            <wp:extent cx="5760720" cy="43535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2BA7077" wp14:editId="45794A04">
            <wp:extent cx="5667375" cy="9144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57E08" w:rsidRDefault="00F57E08" w:rsidP="00A02196">
      <w:r>
        <w:lastRenderedPageBreak/>
        <w:t>01.)</w:t>
      </w:r>
    </w:p>
    <w:p w:rsidR="00F57E08" w:rsidRDefault="00F57E08" w:rsidP="00F57E08">
      <w:pPr>
        <w:pStyle w:val="Listenabsatz"/>
        <w:numPr>
          <w:ilvl w:val="0"/>
          <w:numId w:val="1"/>
        </w:numPr>
      </w:pPr>
      <w:r>
        <w:t>Spaltenaddiermaschine</w:t>
      </w:r>
    </w:p>
    <w:p w:rsidR="00F57E08" w:rsidRDefault="00F57E08" w:rsidP="00F57E08">
      <w:pPr>
        <w:pStyle w:val="Listenabsatz"/>
        <w:numPr>
          <w:ilvl w:val="1"/>
          <w:numId w:val="1"/>
        </w:numPr>
      </w:pPr>
      <w:r w:rsidRPr="00F57E08">
        <w:t>Hart's Adding Machine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 w:rsidRPr="006C1B85">
        <w:t>William Hart</w:t>
      </w:r>
      <w:r>
        <w:t>, 1878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>
        <w:t>Maschine zur Addition von 1- oder 2-stelligen Zahlen</w:t>
      </w:r>
    </w:p>
    <w:p w:rsidR="006C1B85" w:rsidRDefault="00C4320B" w:rsidP="006C1B85">
      <w:pPr>
        <w:pStyle w:val="Listenabsatz"/>
        <w:numPr>
          <w:ilvl w:val="1"/>
          <w:numId w:val="1"/>
        </w:numPr>
      </w:pPr>
      <w:hyperlink r:id="rId7" w:history="1">
        <w:r w:rsidR="006C1B85" w:rsidRPr="00C13490">
          <w:rPr>
            <w:rStyle w:val="Hyperlink"/>
          </w:rPr>
          <w:t>http://www.rechenmaschinenlexikon.de/artikel/Hart%27s_Adding_Machine</w:t>
        </w:r>
      </w:hyperlink>
    </w:p>
    <w:p w:rsidR="006C1B85" w:rsidRDefault="00C4320B" w:rsidP="006C1B85">
      <w:pPr>
        <w:pStyle w:val="Listenabsatz"/>
        <w:numPr>
          <w:ilvl w:val="1"/>
          <w:numId w:val="1"/>
        </w:numPr>
      </w:pPr>
      <w:hyperlink r:id="rId8" w:history="1">
        <w:r w:rsidR="006C1B85" w:rsidRPr="00C13490">
          <w:rPr>
            <w:rStyle w:val="Hyperlink"/>
          </w:rPr>
          <w:t>https://de.wikipedia.org/wiki/Rechenmaschine</w:t>
        </w:r>
      </w:hyperlink>
    </w:p>
    <w:p w:rsidR="006C1B85" w:rsidRDefault="006C1B85" w:rsidP="006C1B85"/>
    <w:p w:rsidR="00F57E08" w:rsidRDefault="00F57E08" w:rsidP="00F57E08">
      <w:pPr>
        <w:pStyle w:val="Listenabsatz"/>
        <w:numPr>
          <w:ilvl w:val="0"/>
          <w:numId w:val="1"/>
        </w:numPr>
      </w:pPr>
      <w:r>
        <w:t>Addiermaschine</w:t>
      </w:r>
      <w:r w:rsidRPr="00F57E08">
        <w:t xml:space="preserve"> mit direkter Übertragung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 w:rsidRPr="006C1B85">
        <w:t>Torpedo Schnell-Addiermaschine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 w:rsidRPr="006C1B85">
        <w:t>Torpedo-Werke A.G.</w:t>
      </w:r>
      <w:r>
        <w:t>, 1954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>
        <w:t>Schnellste Art Addiermaschine, Weiterentwicklung</w:t>
      </w:r>
    </w:p>
    <w:p w:rsidR="006C1B85" w:rsidRDefault="00C4320B" w:rsidP="006C1B85">
      <w:pPr>
        <w:pStyle w:val="Listenabsatz"/>
        <w:numPr>
          <w:ilvl w:val="1"/>
          <w:numId w:val="1"/>
        </w:numPr>
      </w:pPr>
      <w:hyperlink r:id="rId9" w:anchor="Spaltenaddiermaschinen" w:history="1">
        <w:r w:rsidR="006C1B85" w:rsidRPr="00C13490">
          <w:rPr>
            <w:rStyle w:val="Hyperlink"/>
          </w:rPr>
          <w:t>https://de.wikipedia.org/wiki/Rechenmaschine</w:t>
        </w:r>
      </w:hyperlink>
    </w:p>
    <w:p w:rsidR="006C1B85" w:rsidRDefault="00C4320B" w:rsidP="006C1B85">
      <w:pPr>
        <w:pStyle w:val="Listenabsatz"/>
        <w:numPr>
          <w:ilvl w:val="1"/>
          <w:numId w:val="1"/>
        </w:numPr>
      </w:pPr>
      <w:hyperlink r:id="rId10" w:history="1">
        <w:r w:rsidR="006C1B85" w:rsidRPr="00C13490">
          <w:rPr>
            <w:rStyle w:val="Hyperlink"/>
          </w:rPr>
          <w:t>http://www.rechnerlexikon.de/artikel/Torpedo_Schnell-Addiermaschine</w:t>
        </w:r>
      </w:hyperlink>
    </w:p>
    <w:p w:rsidR="006C1B85" w:rsidRDefault="006C1B85" w:rsidP="006C1B85"/>
    <w:p w:rsidR="00F57E08" w:rsidRDefault="00FA2E18" w:rsidP="00F57E08">
      <w:pPr>
        <w:pStyle w:val="Listenabsatz"/>
        <w:numPr>
          <w:ilvl w:val="0"/>
          <w:numId w:val="1"/>
        </w:numPr>
      </w:pPr>
      <w:r>
        <w:t>Staffelwalzenmaschine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 w:rsidRPr="006C1B85">
        <w:t>TIM III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>
        <w:t>Ludwig Spitz, 1909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>
        <w:t>Kann alle 4 Grundrechenarten berechnen</w:t>
      </w:r>
    </w:p>
    <w:p w:rsidR="006C1B85" w:rsidRDefault="00C4320B" w:rsidP="006C1B85">
      <w:pPr>
        <w:pStyle w:val="Listenabsatz"/>
        <w:numPr>
          <w:ilvl w:val="1"/>
          <w:numId w:val="1"/>
        </w:numPr>
      </w:pPr>
      <w:hyperlink r:id="rId11" w:history="1">
        <w:r w:rsidR="006C1B85" w:rsidRPr="00C13490">
          <w:rPr>
            <w:rStyle w:val="Hyperlink"/>
          </w:rPr>
          <w:t>https://de.wikipedia.org/wiki/Rechenmaschine</w:t>
        </w:r>
      </w:hyperlink>
    </w:p>
    <w:p w:rsidR="006C1B85" w:rsidRDefault="00C4320B" w:rsidP="006C1B85">
      <w:pPr>
        <w:pStyle w:val="Listenabsatz"/>
        <w:numPr>
          <w:ilvl w:val="1"/>
          <w:numId w:val="1"/>
        </w:numPr>
      </w:pPr>
      <w:hyperlink r:id="rId12" w:history="1">
        <w:r w:rsidR="006C1B85" w:rsidRPr="00C13490">
          <w:rPr>
            <w:rStyle w:val="Hyperlink"/>
          </w:rPr>
          <w:t>http://www.rechenwerkzeug.de/staffelw.htm</w:t>
        </w:r>
      </w:hyperlink>
    </w:p>
    <w:p w:rsidR="006C1B85" w:rsidRDefault="006C1B85" w:rsidP="006C1B85"/>
    <w:p w:rsidR="00F57E08" w:rsidRDefault="00F57E08" w:rsidP="00F57E08">
      <w:pPr>
        <w:pStyle w:val="Listenabsatz"/>
        <w:numPr>
          <w:ilvl w:val="0"/>
          <w:numId w:val="1"/>
        </w:numPr>
      </w:pPr>
      <w:r w:rsidRPr="00F57E08">
        <w:t>Prop</w:t>
      </w:r>
      <w:r w:rsidR="006C1B85">
        <w:t>ortionalhebel</w:t>
      </w:r>
      <w:r w:rsidR="00FA2E18">
        <w:t>maschine</w:t>
      </w:r>
    </w:p>
    <w:p w:rsidR="00FA2E18" w:rsidRDefault="00FA2E18" w:rsidP="00FA2E18">
      <w:pPr>
        <w:pStyle w:val="Listenabsatz"/>
        <w:numPr>
          <w:ilvl w:val="1"/>
          <w:numId w:val="1"/>
        </w:numPr>
      </w:pPr>
      <w:r w:rsidRPr="00FA2E18">
        <w:t xml:space="preserve">Mercedes Euklid </w:t>
      </w:r>
    </w:p>
    <w:p w:rsidR="00FA2E18" w:rsidRDefault="00FA2E18" w:rsidP="00FA2E18">
      <w:pPr>
        <w:pStyle w:val="Listenabsatz"/>
        <w:numPr>
          <w:ilvl w:val="1"/>
          <w:numId w:val="1"/>
        </w:numPr>
      </w:pPr>
      <w:r w:rsidRPr="00FA2E18">
        <w:t>Christel Hamann</w:t>
      </w:r>
      <w:r>
        <w:t>, 1906</w:t>
      </w:r>
    </w:p>
    <w:p w:rsidR="00FA2E18" w:rsidRDefault="00FA2E18" w:rsidP="00FA2E18">
      <w:pPr>
        <w:pStyle w:val="Listenabsatz"/>
        <w:numPr>
          <w:ilvl w:val="1"/>
          <w:numId w:val="1"/>
        </w:numPr>
      </w:pPr>
      <w:r>
        <w:t>Sichereres Rechnen, neuartiges Divisions- und Subtraktionsprinzip</w:t>
      </w:r>
    </w:p>
    <w:p w:rsidR="00FA2E18" w:rsidRDefault="00C4320B" w:rsidP="00FA2E18">
      <w:pPr>
        <w:pStyle w:val="Listenabsatz"/>
        <w:numPr>
          <w:ilvl w:val="1"/>
          <w:numId w:val="1"/>
        </w:numPr>
      </w:pPr>
      <w:hyperlink r:id="rId13" w:history="1">
        <w:r w:rsidR="00FA2E18" w:rsidRPr="00C13490">
          <w:rPr>
            <w:rStyle w:val="Hyperlink"/>
          </w:rPr>
          <w:t>https://de.wikipedia.org/wiki/Christel_Hamann</w:t>
        </w:r>
      </w:hyperlink>
    </w:p>
    <w:p w:rsidR="00FA2E18" w:rsidRDefault="00C4320B" w:rsidP="00FA2E18">
      <w:pPr>
        <w:pStyle w:val="Listenabsatz"/>
        <w:numPr>
          <w:ilvl w:val="1"/>
          <w:numId w:val="1"/>
        </w:numPr>
      </w:pPr>
      <w:hyperlink r:id="rId14" w:history="1">
        <w:r w:rsidR="00FA2E18" w:rsidRPr="00C13490">
          <w:rPr>
            <w:rStyle w:val="Hyperlink"/>
          </w:rPr>
          <w:t>https://de.wikipedia.org/wiki/Rechenmaschine</w:t>
        </w:r>
      </w:hyperlink>
    </w:p>
    <w:p w:rsidR="00FA2E18" w:rsidRDefault="00C4320B" w:rsidP="00FA2E18">
      <w:pPr>
        <w:pStyle w:val="Listenabsatz"/>
        <w:numPr>
          <w:ilvl w:val="1"/>
          <w:numId w:val="1"/>
        </w:numPr>
      </w:pPr>
      <w:hyperlink r:id="rId15" w:history="1">
        <w:r w:rsidR="00FA2E18" w:rsidRPr="00C13490">
          <w:rPr>
            <w:rStyle w:val="Hyperlink"/>
          </w:rPr>
          <w:t>http://www.rechnerlexikon.de/artikel/Mercedes_Euklid_Geschichte</w:t>
        </w:r>
      </w:hyperlink>
    </w:p>
    <w:p w:rsidR="00FA2E18" w:rsidRDefault="00FA2E18" w:rsidP="00FA2E18"/>
    <w:p w:rsidR="00FA2E18" w:rsidRDefault="00F57E08" w:rsidP="00A23549">
      <w:pPr>
        <w:pStyle w:val="Listenabsatz"/>
        <w:numPr>
          <w:ilvl w:val="0"/>
          <w:numId w:val="1"/>
        </w:numPr>
      </w:pPr>
      <w:r w:rsidRPr="00F57E08">
        <w:t>Buchungsmaschine</w:t>
      </w:r>
    </w:p>
    <w:p w:rsidR="00FA2E18" w:rsidRDefault="00FA2E18" w:rsidP="00FA2E18">
      <w:pPr>
        <w:pStyle w:val="Listenabsatz"/>
        <w:numPr>
          <w:ilvl w:val="1"/>
          <w:numId w:val="1"/>
        </w:numPr>
      </w:pPr>
      <w:r w:rsidRPr="00FA2E18">
        <w:t>Mercedes Addelektra</w:t>
      </w:r>
    </w:p>
    <w:p w:rsidR="00FA2E18" w:rsidRDefault="00FA2E18" w:rsidP="00FA2E18">
      <w:pPr>
        <w:pStyle w:val="Listenabsatz"/>
        <w:numPr>
          <w:ilvl w:val="1"/>
          <w:numId w:val="1"/>
        </w:numPr>
      </w:pPr>
      <w:r>
        <w:t>Mercedes, 1924</w:t>
      </w:r>
    </w:p>
    <w:p w:rsidR="00FA2E18" w:rsidRDefault="00FA2E18" w:rsidP="00FA2E18">
      <w:pPr>
        <w:pStyle w:val="Listenabsatz"/>
        <w:numPr>
          <w:ilvl w:val="1"/>
          <w:numId w:val="1"/>
        </w:numPr>
      </w:pPr>
      <w:r>
        <w:t>Kombination aus Schreibmaschine und Rechenmaschine</w:t>
      </w:r>
    </w:p>
    <w:p w:rsidR="00FA2E18" w:rsidRDefault="00C4320B" w:rsidP="00FA2E18">
      <w:pPr>
        <w:pStyle w:val="Listenabsatz"/>
        <w:numPr>
          <w:ilvl w:val="1"/>
          <w:numId w:val="1"/>
        </w:numPr>
      </w:pPr>
      <w:hyperlink r:id="rId16" w:history="1">
        <w:r w:rsidR="00FA2E18" w:rsidRPr="00C13490">
          <w:rPr>
            <w:rStyle w:val="Hyperlink"/>
          </w:rPr>
          <w:t>http://www.rechnerlexikon.de/artikel/Mercedes_Addelektra</w:t>
        </w:r>
      </w:hyperlink>
    </w:p>
    <w:p w:rsidR="00FA2E18" w:rsidRDefault="00FA2E18" w:rsidP="00FA2E18">
      <w:pPr>
        <w:pStyle w:val="Listenabsatz"/>
        <w:numPr>
          <w:ilvl w:val="1"/>
          <w:numId w:val="1"/>
        </w:numPr>
      </w:pPr>
      <w:r w:rsidRPr="00FA2E18">
        <w:t>http://www.robotrontechnik.de/index.htm?/html/computer/addelektra.htm</w:t>
      </w:r>
    </w:p>
    <w:p w:rsidR="00FA2E18" w:rsidRDefault="00FA2E18" w:rsidP="00FA2E18"/>
    <w:p w:rsidR="00302CCF" w:rsidRDefault="00302CCF" w:rsidP="00FA2E18"/>
    <w:p w:rsidR="00302CCF" w:rsidRDefault="00302CCF" w:rsidP="00FA2E18"/>
    <w:p w:rsidR="00302CCF" w:rsidRDefault="00302CCF" w:rsidP="00FA2E18"/>
    <w:p w:rsidR="00302CCF" w:rsidRDefault="00302CCF" w:rsidP="00FA2E18"/>
    <w:p w:rsidR="00FA2E18" w:rsidRDefault="00FA2E18" w:rsidP="00FA2E18">
      <w:r>
        <w:t>3.)</w:t>
      </w:r>
    </w:p>
    <w:p w:rsidR="00FA2E18" w:rsidRDefault="00FA2E18" w:rsidP="00FA2E18">
      <w:r>
        <w:t>7872*8344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  <w:gridCol w:w="518"/>
      </w:tblGrid>
      <w:tr w:rsidR="002E75F6" w:rsidTr="002E75F6">
        <w:trPr>
          <w:trHeight w:val="484"/>
        </w:trPr>
        <w:tc>
          <w:tcPr>
            <w:tcW w:w="612" w:type="dxa"/>
            <w:tcBorders>
              <w:bottom w:val="single" w:sz="4" w:space="0" w:color="auto"/>
            </w:tcBorders>
          </w:tcPr>
          <w:p w:rsidR="002E75F6" w:rsidRDefault="002E75F6" w:rsidP="00FA2E18">
            <w:r>
              <w:t>7</w:t>
            </w: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:rsidR="002E75F6" w:rsidRDefault="002E75F6" w:rsidP="00FA2E18">
            <w:r>
              <w:t>8</w:t>
            </w: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:rsidR="002E75F6" w:rsidRDefault="002E75F6" w:rsidP="00FA2E18">
            <w:r>
              <w:t>7</w:t>
            </w: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:rsidR="002E75F6" w:rsidRDefault="002E75F6" w:rsidP="00FA2E18">
            <w:r>
              <w:t>2</w:t>
            </w:r>
          </w:p>
        </w:tc>
        <w:tc>
          <w:tcPr>
            <w:tcW w:w="518" w:type="dxa"/>
          </w:tcPr>
          <w:p w:rsidR="002E75F6" w:rsidRDefault="002E75F6" w:rsidP="00FA2E18"/>
        </w:tc>
      </w:tr>
      <w:tr w:rsidR="002E75F6" w:rsidTr="002E75F6">
        <w:trPr>
          <w:trHeight w:val="457"/>
        </w:trPr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5</w:t>
            </w:r>
          </w:p>
          <w:p w:rsidR="002E75F6" w:rsidRDefault="002E75F6" w:rsidP="002E75F6">
            <w:pPr>
              <w:jc w:val="right"/>
            </w:pPr>
            <w:r>
              <w:t>6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6</w:t>
            </w:r>
          </w:p>
          <w:p w:rsidR="002E75F6" w:rsidRDefault="002E75F6" w:rsidP="002E75F6">
            <w:pPr>
              <w:jc w:val="right"/>
            </w:pPr>
            <w:r>
              <w:t>4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5</w:t>
            </w:r>
          </w:p>
          <w:p w:rsidR="002E75F6" w:rsidRDefault="002E75F6" w:rsidP="002E75F6">
            <w:pPr>
              <w:jc w:val="right"/>
            </w:pPr>
            <w:r>
              <w:t>6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1</w:t>
            </w:r>
          </w:p>
          <w:p w:rsidR="002E75F6" w:rsidRDefault="002E75F6" w:rsidP="002E75F6">
            <w:pPr>
              <w:jc w:val="right"/>
            </w:pPr>
            <w:r>
              <w:t>6</w:t>
            </w:r>
          </w:p>
        </w:tc>
        <w:tc>
          <w:tcPr>
            <w:tcW w:w="518" w:type="dxa"/>
          </w:tcPr>
          <w:p w:rsidR="002E75F6" w:rsidRDefault="002E75F6" w:rsidP="00FA2E18">
            <w:r>
              <w:t>8</w:t>
            </w:r>
          </w:p>
        </w:tc>
      </w:tr>
      <w:tr w:rsidR="002E75F6" w:rsidTr="002E75F6">
        <w:trPr>
          <w:trHeight w:val="484"/>
        </w:trPr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2</w:t>
            </w:r>
          </w:p>
          <w:p w:rsidR="002E75F6" w:rsidRDefault="002E75F6" w:rsidP="002E75F6">
            <w:pPr>
              <w:jc w:val="right"/>
            </w:pPr>
            <w:r>
              <w:t>1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r>
              <w:t>2</w:t>
            </w:r>
          </w:p>
          <w:p w:rsidR="002E75F6" w:rsidRDefault="002E75F6" w:rsidP="002E75F6">
            <w:pPr>
              <w:jc w:val="right"/>
            </w:pPr>
            <w:r>
              <w:t>4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2</w:t>
            </w:r>
          </w:p>
          <w:p w:rsidR="002E75F6" w:rsidRDefault="002E75F6" w:rsidP="002E75F6">
            <w:pPr>
              <w:jc w:val="right"/>
            </w:pPr>
            <w:r>
              <w:t>1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pPr>
              <w:jc w:val="right"/>
            </w:pPr>
            <w:r>
              <w:t xml:space="preserve">  </w:t>
            </w:r>
          </w:p>
          <w:p w:rsidR="002E75F6" w:rsidRDefault="002E75F6" w:rsidP="002E75F6">
            <w:pPr>
              <w:jc w:val="right"/>
            </w:pPr>
            <w:r>
              <w:t>6</w:t>
            </w:r>
          </w:p>
        </w:tc>
        <w:tc>
          <w:tcPr>
            <w:tcW w:w="518" w:type="dxa"/>
          </w:tcPr>
          <w:p w:rsidR="002E75F6" w:rsidRDefault="002E75F6" w:rsidP="00FA2E18">
            <w:r>
              <w:t>3</w:t>
            </w:r>
          </w:p>
        </w:tc>
      </w:tr>
      <w:tr w:rsidR="002E75F6" w:rsidTr="002E75F6">
        <w:trPr>
          <w:trHeight w:val="457"/>
        </w:trPr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2</w:t>
            </w:r>
          </w:p>
          <w:p w:rsidR="002E75F6" w:rsidRDefault="002E75F6" w:rsidP="002E75F6">
            <w:pPr>
              <w:jc w:val="right"/>
            </w:pPr>
            <w:r>
              <w:t>8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r>
              <w:t>3</w:t>
            </w:r>
          </w:p>
          <w:p w:rsidR="002E75F6" w:rsidRDefault="002E75F6" w:rsidP="002E75F6">
            <w:pPr>
              <w:jc w:val="right"/>
            </w:pPr>
            <w:r>
              <w:t>2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r>
              <w:t>2</w:t>
            </w:r>
          </w:p>
          <w:p w:rsidR="002E75F6" w:rsidRDefault="002E75F6" w:rsidP="002E75F6">
            <w:pPr>
              <w:jc w:val="right"/>
            </w:pPr>
            <w:r>
              <w:t>8</w:t>
            </w:r>
          </w:p>
        </w:tc>
        <w:tc>
          <w:tcPr>
            <w:tcW w:w="612" w:type="dxa"/>
            <w:tcBorders>
              <w:bottom w:val="single" w:sz="4" w:space="0" w:color="auto"/>
              <w:tr2bl w:val="single" w:sz="4" w:space="0" w:color="auto"/>
            </w:tcBorders>
          </w:tcPr>
          <w:p w:rsidR="002E75F6" w:rsidRDefault="002E75F6" w:rsidP="002E75F6">
            <w:pPr>
              <w:jc w:val="right"/>
            </w:pPr>
            <w:r>
              <w:t xml:space="preserve">  </w:t>
            </w:r>
          </w:p>
          <w:p w:rsidR="002E75F6" w:rsidRDefault="002E75F6" w:rsidP="002E75F6">
            <w:pPr>
              <w:jc w:val="right"/>
            </w:pPr>
            <w:r>
              <w:t>8</w:t>
            </w:r>
          </w:p>
        </w:tc>
        <w:tc>
          <w:tcPr>
            <w:tcW w:w="518" w:type="dxa"/>
          </w:tcPr>
          <w:p w:rsidR="002E75F6" w:rsidRDefault="002E75F6" w:rsidP="00FA2E18">
            <w:r>
              <w:t>4</w:t>
            </w:r>
          </w:p>
        </w:tc>
      </w:tr>
      <w:tr w:rsidR="002E75F6" w:rsidTr="002E75F6">
        <w:trPr>
          <w:trHeight w:val="484"/>
        </w:trPr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r>
              <w:t>2</w:t>
            </w:r>
          </w:p>
          <w:p w:rsidR="002E75F6" w:rsidRDefault="002E75F6" w:rsidP="002E75F6">
            <w:pPr>
              <w:jc w:val="right"/>
            </w:pPr>
            <w:r>
              <w:t>8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3</w:t>
            </w:r>
          </w:p>
          <w:p w:rsidR="002E75F6" w:rsidRDefault="002E75F6" w:rsidP="002E75F6">
            <w:pPr>
              <w:jc w:val="right"/>
            </w:pPr>
            <w:r>
              <w:t>2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r>
              <w:t>2</w:t>
            </w:r>
          </w:p>
          <w:p w:rsidR="002E75F6" w:rsidRDefault="002E75F6" w:rsidP="002E75F6">
            <w:pPr>
              <w:jc w:val="right"/>
            </w:pPr>
            <w:r>
              <w:t>8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pPr>
              <w:jc w:val="right"/>
            </w:pPr>
          </w:p>
          <w:p w:rsidR="002E75F6" w:rsidRDefault="002E75F6" w:rsidP="002E75F6">
            <w:pPr>
              <w:jc w:val="right"/>
            </w:pPr>
            <w:r>
              <w:t xml:space="preserve">  8</w:t>
            </w:r>
          </w:p>
        </w:tc>
        <w:tc>
          <w:tcPr>
            <w:tcW w:w="518" w:type="dxa"/>
          </w:tcPr>
          <w:p w:rsidR="002E75F6" w:rsidRDefault="002E75F6" w:rsidP="00FA2E18">
            <w:r>
              <w:t>4</w:t>
            </w:r>
          </w:p>
        </w:tc>
      </w:tr>
    </w:tbl>
    <w:p w:rsidR="00FA2E18" w:rsidRDefault="00FA2E18" w:rsidP="00FA2E18"/>
    <w:p w:rsidR="002E75F6" w:rsidRDefault="00702368" w:rsidP="00FA2E18">
      <w:r>
        <w:t xml:space="preserve">= </w:t>
      </w:r>
      <w:r w:rsidRPr="00702368">
        <w:t>65683968</w:t>
      </w:r>
    </w:p>
    <w:p w:rsidR="00B912BA" w:rsidRDefault="00B912BA" w:rsidP="00FA2E18"/>
    <w:p w:rsidR="00B912BA" w:rsidRDefault="00B912BA" w:rsidP="00FA2E18"/>
    <w:p w:rsidR="00B912BA" w:rsidRDefault="00B912BA" w:rsidP="00FA2E18">
      <w:r>
        <w:t>3.)</w:t>
      </w:r>
    </w:p>
    <w:p w:rsidR="00B912BA" w:rsidRDefault="00B912BA" w:rsidP="00FA2E18">
      <w:r>
        <w:rPr>
          <w:noProof/>
          <w:lang w:eastAsia="de-DE"/>
        </w:rPr>
        <w:drawing>
          <wp:inline distT="0" distB="0" distL="0" distR="0" wp14:anchorId="5B0CCAE6" wp14:editId="3E33F9AE">
            <wp:extent cx="5760720" cy="14268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2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3310B"/>
    <w:multiLevelType w:val="hybridMultilevel"/>
    <w:tmpl w:val="628E5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activeWritingStyle w:appName="MSWord" w:lang="de-DE" w:vendorID="64" w:dllVersion="131078" w:nlCheck="1" w:checkStyle="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96"/>
    <w:rsid w:val="002E75F6"/>
    <w:rsid w:val="00302CCF"/>
    <w:rsid w:val="006C1B85"/>
    <w:rsid w:val="00702368"/>
    <w:rsid w:val="00A02196"/>
    <w:rsid w:val="00B912BA"/>
    <w:rsid w:val="00C4320B"/>
    <w:rsid w:val="00F57E08"/>
    <w:rsid w:val="00FA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7BABB-3F43-446A-88F4-24EF7CF4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7E08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57E08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6C1B85"/>
    <w:rPr>
      <w:b/>
      <w:bCs/>
    </w:rPr>
  </w:style>
  <w:style w:type="table" w:styleId="Tabellenraster">
    <w:name w:val="Table Grid"/>
    <w:basedOn w:val="NormaleTabelle"/>
    <w:uiPriority w:val="39"/>
    <w:rsid w:val="0030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Rechenmaschine" TargetMode="External"/><Relationship Id="rId13" Type="http://schemas.openxmlformats.org/officeDocument/2006/relationships/hyperlink" Target="https://de.wikipedia.org/wiki/Christel_Haman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chenmaschinenlexikon.de/artikel/Hart%27s_Adding_Machine" TargetMode="External"/><Relationship Id="rId12" Type="http://schemas.openxmlformats.org/officeDocument/2006/relationships/hyperlink" Target="http://www.rechenwerkzeug.de/staffelw.htm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rechnerlexikon.de/artikel/Mercedes_Addelektr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.wikipedia.org/wiki/Rechenmaschin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rechnerlexikon.de/artikel/Mercedes_Euklid_Geschichte" TargetMode="External"/><Relationship Id="rId10" Type="http://schemas.openxmlformats.org/officeDocument/2006/relationships/hyperlink" Target="http://www.rechnerlexikon.de/artikel/Torpedo_Schnell-Addiermaschi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Rechenmaschine" TargetMode="External"/><Relationship Id="rId14" Type="http://schemas.openxmlformats.org/officeDocument/2006/relationships/hyperlink" Target="https://de.wikipedia.org/wiki/Rechenmaschin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6EBEE2A6.dotm</Template>
  <TotalTime>0</TotalTime>
  <Pages>4</Pages>
  <Words>281</Words>
  <Characters>1776</Characters>
  <Application>Microsoft Office Word</Application>
  <DocSecurity>4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marsyben</dc:creator>
  <cp:keywords/>
  <dc:description/>
  <cp:lastModifiedBy>marsyben</cp:lastModifiedBy>
  <cp:revision>2</cp:revision>
  <dcterms:created xsi:type="dcterms:W3CDTF">2019-10-02T12:12:00Z</dcterms:created>
  <dcterms:modified xsi:type="dcterms:W3CDTF">2019-10-02T12:12:00Z</dcterms:modified>
</cp:coreProperties>
</file>