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3B" w:rsidRDefault="0077433B">
      <w:r>
        <w:t>5.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365"/>
        <w:gridCol w:w="1283"/>
        <w:gridCol w:w="1156"/>
        <w:gridCol w:w="889"/>
        <w:gridCol w:w="1089"/>
      </w:tblGrid>
      <w:tr w:rsidR="00183BC1" w:rsidTr="00183BC1">
        <w:tc>
          <w:tcPr>
            <w:tcW w:w="1510" w:type="dxa"/>
          </w:tcPr>
          <w:p w:rsidR="00183BC1" w:rsidRDefault="00183BC1">
            <w:r>
              <w:t>Zeile</w:t>
            </w:r>
          </w:p>
        </w:tc>
        <w:tc>
          <w:tcPr>
            <w:tcW w:w="1365" w:type="dxa"/>
          </w:tcPr>
          <w:p w:rsidR="00183BC1" w:rsidRDefault="00183BC1">
            <w:r>
              <w:t>Deklaration</w:t>
            </w:r>
          </w:p>
        </w:tc>
        <w:tc>
          <w:tcPr>
            <w:tcW w:w="1283" w:type="dxa"/>
          </w:tcPr>
          <w:p w:rsidR="00183BC1" w:rsidRDefault="00183BC1">
            <w:r>
              <w:t>Zuweisung</w:t>
            </w:r>
          </w:p>
        </w:tc>
        <w:tc>
          <w:tcPr>
            <w:tcW w:w="1156" w:type="dxa"/>
          </w:tcPr>
          <w:p w:rsidR="00183BC1" w:rsidRDefault="00183BC1">
            <w:r>
              <w:t>Ausdruck</w:t>
            </w:r>
          </w:p>
        </w:tc>
        <w:tc>
          <w:tcPr>
            <w:tcW w:w="889" w:type="dxa"/>
          </w:tcPr>
          <w:p w:rsidR="00183BC1" w:rsidRDefault="00183BC1">
            <w:r>
              <w:t>Fehler</w:t>
            </w:r>
          </w:p>
        </w:tc>
        <w:tc>
          <w:tcPr>
            <w:tcW w:w="1089" w:type="dxa"/>
          </w:tcPr>
          <w:p w:rsidR="00183BC1" w:rsidRDefault="00183BC1">
            <w:r>
              <w:t>Ausgabe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a;</w:t>
            </w:r>
          </w:p>
        </w:tc>
        <w:tc>
          <w:tcPr>
            <w:tcW w:w="1365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 = 23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B87D0E" w:rsidP="00B87D0E">
            <w:pPr>
              <w:jc w:val="center"/>
            </w:pPr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B87D0E" w:rsidP="00183BC1">
            <w:pPr>
              <w:jc w:val="center"/>
            </w:pPr>
            <w:r>
              <w:t>23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24b;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b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c;</w:t>
            </w:r>
          </w:p>
        </w:tc>
        <w:tc>
          <w:tcPr>
            <w:tcW w:w="1365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C = a + 1</w:t>
            </w:r>
          </w:p>
        </w:tc>
        <w:tc>
          <w:tcPr>
            <w:tcW w:w="1365" w:type="dxa"/>
          </w:tcPr>
          <w:p w:rsidR="00183BC1" w:rsidRDefault="00183BC1" w:rsidP="00183BC1">
            <w:pPr>
              <w:jc w:val="center"/>
            </w:pPr>
          </w:p>
        </w:tc>
        <w:tc>
          <w:tcPr>
            <w:tcW w:w="1283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C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B87D0E"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A+c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B87D0E">
            <w:r>
              <w:t>x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d = 42;</w:t>
            </w:r>
          </w:p>
        </w:tc>
        <w:tc>
          <w:tcPr>
            <w:tcW w:w="1365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D+d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B87D0E">
            <w:r>
              <w:t>x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Int d = 43;</w:t>
            </w:r>
          </w:p>
        </w:tc>
        <w:tc>
          <w:tcPr>
            <w:tcW w:w="1365" w:type="dxa"/>
          </w:tcPr>
          <w:p w:rsidR="00183BC1" w:rsidRDefault="00183BC1" w:rsidP="00183BC1">
            <w:pPr>
              <w:jc w:val="center"/>
            </w:pPr>
          </w:p>
        </w:tc>
        <w:tc>
          <w:tcPr>
            <w:tcW w:w="1283" w:type="dxa"/>
          </w:tcPr>
          <w:p w:rsidR="00183BC1" w:rsidRDefault="00183BC1" w:rsidP="00183BC1">
            <w:pPr>
              <w:jc w:val="center"/>
            </w:pPr>
          </w:p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B87D0E">
            <w:r>
              <w:t>x</w:t>
            </w:r>
          </w:p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D+d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B87D0E" w:rsidP="00B87D0E">
            <w:pPr>
              <w:jc w:val="center"/>
            </w:pPr>
            <w:r>
              <w:t>x</w:t>
            </w:r>
          </w:p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 + 2 = a;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 = a + 2;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  <w:tc>
          <w:tcPr>
            <w:tcW w:w="1156" w:type="dxa"/>
          </w:tcPr>
          <w:p w:rsidR="00183BC1" w:rsidRDefault="00183BC1"/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/>
        </w:tc>
      </w:tr>
      <w:tr w:rsidR="00183BC1" w:rsidTr="00183BC1">
        <w:tc>
          <w:tcPr>
            <w:tcW w:w="1510" w:type="dxa"/>
          </w:tcPr>
          <w:p w:rsidR="00183BC1" w:rsidRDefault="00183BC1">
            <w:r>
              <w:t>a</w:t>
            </w:r>
          </w:p>
        </w:tc>
        <w:tc>
          <w:tcPr>
            <w:tcW w:w="1365" w:type="dxa"/>
          </w:tcPr>
          <w:p w:rsidR="00183BC1" w:rsidRDefault="00183BC1"/>
        </w:tc>
        <w:tc>
          <w:tcPr>
            <w:tcW w:w="1283" w:type="dxa"/>
          </w:tcPr>
          <w:p w:rsidR="00183BC1" w:rsidRDefault="00183BC1"/>
        </w:tc>
        <w:tc>
          <w:tcPr>
            <w:tcW w:w="1156" w:type="dxa"/>
          </w:tcPr>
          <w:p w:rsidR="00183BC1" w:rsidRDefault="00B87D0E" w:rsidP="00B87D0E">
            <w:pPr>
              <w:jc w:val="center"/>
            </w:pPr>
            <w:r>
              <w:t>x</w:t>
            </w:r>
          </w:p>
        </w:tc>
        <w:tc>
          <w:tcPr>
            <w:tcW w:w="889" w:type="dxa"/>
          </w:tcPr>
          <w:p w:rsidR="00183BC1" w:rsidRDefault="00183BC1"/>
        </w:tc>
        <w:tc>
          <w:tcPr>
            <w:tcW w:w="1089" w:type="dxa"/>
          </w:tcPr>
          <w:p w:rsidR="00183BC1" w:rsidRDefault="00183BC1" w:rsidP="00183BC1">
            <w:pPr>
              <w:jc w:val="center"/>
            </w:pPr>
            <w:r>
              <w:t>x</w:t>
            </w:r>
          </w:p>
        </w:tc>
      </w:tr>
    </w:tbl>
    <w:p w:rsidR="007752CC" w:rsidRDefault="007752CC"/>
    <w:p w:rsidR="00183BC1" w:rsidRDefault="0077433B">
      <w:r>
        <w:t>6.</w:t>
      </w:r>
    </w:p>
    <w:p w:rsidR="0077433B" w:rsidRDefault="0077433B" w:rsidP="0077433B">
      <w:pPr>
        <w:pStyle w:val="Listenabsatz"/>
        <w:numPr>
          <w:ilvl w:val="0"/>
          <w:numId w:val="1"/>
        </w:numPr>
      </w:pPr>
      <w:r>
        <w:t>Begriff: Klausur</w:t>
      </w:r>
    </w:p>
    <w:p w:rsidR="0077433B" w:rsidRDefault="0077433B" w:rsidP="0077433B">
      <w:pPr>
        <w:pStyle w:val="Listenabsatz"/>
        <w:numPr>
          <w:ilvl w:val="1"/>
          <w:numId w:val="1"/>
        </w:numPr>
      </w:pPr>
      <w:r>
        <w:t>Eigenschaften: Name, Datum, Punktzahl</w:t>
      </w:r>
    </w:p>
    <w:p w:rsidR="0077433B" w:rsidRDefault="0077433B" w:rsidP="0077433B">
      <w:pPr>
        <w:pStyle w:val="Listenabsatz"/>
        <w:numPr>
          <w:ilvl w:val="1"/>
          <w:numId w:val="1"/>
        </w:numPr>
      </w:pPr>
      <w:r>
        <w:t>Objekte:</w:t>
      </w:r>
    </w:p>
    <w:p w:rsidR="0077433B" w:rsidRDefault="0077433B" w:rsidP="0077433B">
      <w:pPr>
        <w:pStyle w:val="Listenabsatz"/>
        <w:numPr>
          <w:ilvl w:val="2"/>
          <w:numId w:val="1"/>
        </w:numPr>
      </w:pPr>
      <w:proofErr w:type="gramStart"/>
      <w:r>
        <w:t>Elektrotechnik(</w:t>
      </w:r>
      <w:proofErr w:type="gramEnd"/>
      <w:r>
        <w:t>Marcel_Syben, [07,10,2019], 75)</w:t>
      </w:r>
    </w:p>
    <w:p w:rsidR="0077433B" w:rsidRDefault="0077433B" w:rsidP="0077433B">
      <w:pPr>
        <w:pStyle w:val="Listenabsatz"/>
        <w:numPr>
          <w:ilvl w:val="2"/>
          <w:numId w:val="1"/>
        </w:numPr>
      </w:pPr>
      <w:r>
        <w:t>Technische_</w:t>
      </w:r>
      <w:proofErr w:type="gramStart"/>
      <w:r>
        <w:t>Informatik(</w:t>
      </w:r>
      <w:proofErr w:type="gramEnd"/>
      <w:r>
        <w:t>Max_Mustermann, [01,01,2000], 30)</w:t>
      </w:r>
    </w:p>
    <w:p w:rsidR="0077433B" w:rsidRDefault="0077433B" w:rsidP="0077433B">
      <w:pPr>
        <w:pStyle w:val="Listenabsatz"/>
        <w:ind w:left="1800"/>
      </w:pPr>
    </w:p>
    <w:p w:rsidR="0077433B" w:rsidRDefault="0077433B" w:rsidP="0077433B">
      <w:pPr>
        <w:pStyle w:val="Listenabsatz"/>
        <w:numPr>
          <w:ilvl w:val="0"/>
          <w:numId w:val="1"/>
        </w:numPr>
      </w:pPr>
      <w:r>
        <w:t>Begriff: Sportverein</w:t>
      </w:r>
    </w:p>
    <w:p w:rsidR="0077433B" w:rsidRDefault="0077433B" w:rsidP="0077433B">
      <w:pPr>
        <w:pStyle w:val="Listenabsatz"/>
        <w:numPr>
          <w:ilvl w:val="1"/>
          <w:numId w:val="1"/>
        </w:numPr>
      </w:pPr>
      <w:r>
        <w:t>Eigenschaften: Sportart, Gebühr_bezahlt, Termine</w:t>
      </w:r>
    </w:p>
    <w:p w:rsidR="00F35551" w:rsidRDefault="0077433B" w:rsidP="0077433B">
      <w:pPr>
        <w:pStyle w:val="Listenabsatz"/>
        <w:numPr>
          <w:ilvl w:val="1"/>
          <w:numId w:val="1"/>
        </w:numPr>
      </w:pPr>
      <w:r>
        <w:t xml:space="preserve">Objekte: </w:t>
      </w:r>
    </w:p>
    <w:p w:rsidR="0077433B" w:rsidRDefault="0077433B" w:rsidP="00F35551">
      <w:pPr>
        <w:pStyle w:val="Listenabsatz"/>
        <w:numPr>
          <w:ilvl w:val="2"/>
          <w:numId w:val="1"/>
        </w:numPr>
      </w:pPr>
      <w:r>
        <w:t>Marcel_</w:t>
      </w:r>
      <w:proofErr w:type="gramStart"/>
      <w:r>
        <w:t>Syben(</w:t>
      </w:r>
      <w:proofErr w:type="gramEnd"/>
      <w:r>
        <w:t>Fußball, true, [Di,</w:t>
      </w:r>
      <w:r w:rsidR="00F35551">
        <w:t xml:space="preserve"> Do])</w:t>
      </w:r>
    </w:p>
    <w:p w:rsidR="00F35551" w:rsidRDefault="00F35551" w:rsidP="00F35551">
      <w:pPr>
        <w:pStyle w:val="Listenabsatz"/>
        <w:numPr>
          <w:ilvl w:val="2"/>
          <w:numId w:val="1"/>
        </w:numPr>
      </w:pPr>
      <w:r>
        <w:t>Max_</w:t>
      </w:r>
      <w:proofErr w:type="gramStart"/>
      <w:r>
        <w:t>Mustermann(</w:t>
      </w:r>
      <w:proofErr w:type="gramEnd"/>
      <w:r>
        <w:t>Handball, false, [Mo, Fr])</w:t>
      </w:r>
    </w:p>
    <w:p w:rsidR="00F35551" w:rsidRDefault="00F35551" w:rsidP="00F35551">
      <w:pPr>
        <w:pStyle w:val="Listenabsatz"/>
        <w:ind w:left="1800"/>
      </w:pPr>
    </w:p>
    <w:p w:rsidR="00F35551" w:rsidRDefault="00F35551" w:rsidP="00F35551">
      <w:pPr>
        <w:pStyle w:val="Listenabsatz"/>
        <w:numPr>
          <w:ilvl w:val="0"/>
          <w:numId w:val="1"/>
        </w:numPr>
      </w:pPr>
      <w:r>
        <w:t>Begriff: Zugverbindung</w:t>
      </w:r>
    </w:p>
    <w:p w:rsidR="00F35551" w:rsidRDefault="00F35551" w:rsidP="00F35551">
      <w:pPr>
        <w:pStyle w:val="Listenabsatz"/>
        <w:numPr>
          <w:ilvl w:val="1"/>
          <w:numId w:val="1"/>
        </w:numPr>
      </w:pPr>
      <w:r>
        <w:t>Eigenschaften: Startbahnhof, Zielbahnhof, Zeiten</w:t>
      </w:r>
    </w:p>
    <w:p w:rsidR="00F35551" w:rsidRDefault="00F35551" w:rsidP="00F35551">
      <w:pPr>
        <w:pStyle w:val="Listenabsatz"/>
        <w:numPr>
          <w:ilvl w:val="1"/>
          <w:numId w:val="1"/>
        </w:numPr>
      </w:pPr>
      <w:r>
        <w:t>Objekte:</w:t>
      </w:r>
    </w:p>
    <w:p w:rsidR="00F35551" w:rsidRDefault="00F35551" w:rsidP="00F35551">
      <w:pPr>
        <w:pStyle w:val="Listenabsatz"/>
        <w:numPr>
          <w:ilvl w:val="2"/>
          <w:numId w:val="1"/>
        </w:numPr>
      </w:pPr>
      <w:r>
        <w:t>RE18(Wilhelmshaven, Osnabrück, [6.00, 12.00, 18.00])</w:t>
      </w:r>
    </w:p>
    <w:p w:rsidR="00F35551" w:rsidRDefault="00F35551" w:rsidP="00F35551">
      <w:pPr>
        <w:pStyle w:val="Listenabsatz"/>
        <w:numPr>
          <w:ilvl w:val="2"/>
          <w:numId w:val="1"/>
        </w:numPr>
      </w:pPr>
      <w:r>
        <w:t>RE42(München, Berlin, [14.00, 20.00])</w:t>
      </w:r>
    </w:p>
    <w:p w:rsidR="00F35551" w:rsidRDefault="00F35551" w:rsidP="00F35551">
      <w:pPr>
        <w:pStyle w:val="Listenabsatz"/>
        <w:ind w:left="1800"/>
      </w:pPr>
    </w:p>
    <w:p w:rsidR="00F35551" w:rsidRDefault="00F35551" w:rsidP="00F35551">
      <w:pPr>
        <w:pStyle w:val="Listenabsatz"/>
        <w:numPr>
          <w:ilvl w:val="0"/>
          <w:numId w:val="1"/>
        </w:numPr>
      </w:pPr>
      <w:r>
        <w:t>Begriff: Rezept</w:t>
      </w:r>
    </w:p>
    <w:p w:rsidR="00F35551" w:rsidRDefault="00F35551" w:rsidP="00F35551">
      <w:pPr>
        <w:pStyle w:val="Listenabsatz"/>
        <w:numPr>
          <w:ilvl w:val="1"/>
          <w:numId w:val="1"/>
        </w:numPr>
      </w:pPr>
      <w:r>
        <w:t>Eigenschaften: Patient, Krankenkasse, Datum</w:t>
      </w:r>
    </w:p>
    <w:p w:rsidR="00F35551" w:rsidRDefault="00F35551" w:rsidP="00F35551">
      <w:pPr>
        <w:pStyle w:val="Listenabsatz"/>
        <w:numPr>
          <w:ilvl w:val="1"/>
          <w:numId w:val="1"/>
        </w:numPr>
      </w:pPr>
      <w:r>
        <w:t>Objekte:</w:t>
      </w:r>
    </w:p>
    <w:p w:rsidR="00F35551" w:rsidRDefault="00F35551" w:rsidP="00F35551">
      <w:pPr>
        <w:pStyle w:val="Listenabsatz"/>
        <w:numPr>
          <w:ilvl w:val="2"/>
          <w:numId w:val="1"/>
        </w:numPr>
      </w:pPr>
      <w:proofErr w:type="gramStart"/>
      <w:r>
        <w:t>DrMustermann(</w:t>
      </w:r>
      <w:proofErr w:type="gramEnd"/>
      <w:r>
        <w:t>Max_Mustermann, AOK, [07,10,2019]</w:t>
      </w:r>
    </w:p>
    <w:p w:rsidR="00F35551" w:rsidRDefault="00F35551" w:rsidP="00F35551">
      <w:pPr>
        <w:pStyle w:val="Listenabsatz"/>
        <w:numPr>
          <w:ilvl w:val="2"/>
          <w:numId w:val="1"/>
        </w:numPr>
      </w:pPr>
      <w:proofErr w:type="gramStart"/>
      <w:r>
        <w:t>DrMusterfrau(</w:t>
      </w:r>
      <w:proofErr w:type="gramEnd"/>
      <w:r>
        <w:t>Manfred_Meyer, TK, [06,11,2014])</w:t>
      </w:r>
    </w:p>
    <w:p w:rsidR="00F35551" w:rsidRDefault="00F35551" w:rsidP="00F35551"/>
    <w:p w:rsidR="00F35551" w:rsidRDefault="00F35551" w:rsidP="00F35551"/>
    <w:p w:rsidR="00F35551" w:rsidRDefault="00F35551" w:rsidP="00F35551"/>
    <w:p w:rsidR="00F35551" w:rsidRDefault="00F35551" w:rsidP="00F35551">
      <w:r>
        <w:lastRenderedPageBreak/>
        <w:t xml:space="preserve">7. </w:t>
      </w:r>
    </w:p>
    <w:p w:rsidR="00F35551" w:rsidRDefault="00F35551" w:rsidP="00F35551">
      <w:pPr>
        <w:pStyle w:val="Listenabsatz"/>
        <w:numPr>
          <w:ilvl w:val="0"/>
          <w:numId w:val="2"/>
        </w:numPr>
      </w:pPr>
      <w:r>
        <w:t>EinzelTicket</w:t>
      </w:r>
    </w:p>
    <w:p w:rsidR="00F35551" w:rsidRDefault="00F35551" w:rsidP="00F35551">
      <w:pPr>
        <w:pStyle w:val="Listenabsatz"/>
        <w:numPr>
          <w:ilvl w:val="1"/>
          <w:numId w:val="2"/>
        </w:numPr>
      </w:pPr>
      <w:r>
        <w:t>Gruppe = Erwachsener</w:t>
      </w:r>
    </w:p>
    <w:p w:rsidR="00F35551" w:rsidRDefault="00F35551" w:rsidP="00F35551">
      <w:pPr>
        <w:pStyle w:val="Listenabsatz"/>
        <w:numPr>
          <w:ilvl w:val="1"/>
          <w:numId w:val="2"/>
        </w:numPr>
      </w:pPr>
      <w:r>
        <w:t xml:space="preserve">Gültigkeit = </w:t>
      </w:r>
      <w:r w:rsidR="00D16566">
        <w:t>[15,08,2011,19,11]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Start = 5011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Ziel = 1072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Preisstufe = 7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ID = [35216356, 268839408, 51]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DruckZeit = [15,08,11,12,56]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Gesamtpreis = 10.90</w:t>
      </w:r>
    </w:p>
    <w:p w:rsidR="00D16566" w:rsidRDefault="00D16566" w:rsidP="00F35551">
      <w:pPr>
        <w:pStyle w:val="Listenabsatz"/>
        <w:numPr>
          <w:ilvl w:val="1"/>
          <w:numId w:val="2"/>
        </w:numPr>
      </w:pPr>
      <w:r>
        <w:t>Mwst = 0.71</w:t>
      </w:r>
    </w:p>
    <w:p w:rsidR="00D16566" w:rsidRDefault="00D16566" w:rsidP="00D16566"/>
    <w:p w:rsidR="00D16566" w:rsidRDefault="00D16566" w:rsidP="00D16566">
      <w:pPr>
        <w:pStyle w:val="Listenabsatz"/>
        <w:numPr>
          <w:ilvl w:val="0"/>
          <w:numId w:val="2"/>
        </w:numPr>
      </w:pPr>
      <w:r>
        <w:t>Kinderticket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Gruppe = 6-14Jahre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Gültigkeit = [15,08,2011,19,11]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Start = 5011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Ziel = 1072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Preisstufe = 7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ID = [35216357, 288839408, 51]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DruckZeit = [15,08,11,12,57]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Gesamtpreis = 4.60</w:t>
      </w:r>
    </w:p>
    <w:p w:rsidR="00D16566" w:rsidRDefault="00D16566" w:rsidP="00D16566">
      <w:pPr>
        <w:pStyle w:val="Listenabsatz"/>
        <w:numPr>
          <w:ilvl w:val="1"/>
          <w:numId w:val="2"/>
        </w:numPr>
      </w:pPr>
      <w:r>
        <w:t>Mwst = 0.30</w:t>
      </w:r>
    </w:p>
    <w:p w:rsidR="00AC1BE8" w:rsidRDefault="00AC1BE8" w:rsidP="00AC1BE8">
      <w:r>
        <w:t>b.</w:t>
      </w:r>
    </w:p>
    <w:p w:rsidR="00AC1BE8" w:rsidRDefault="00AC1BE8" w:rsidP="00AC1BE8">
      <w:r>
        <w:rPr>
          <w:noProof/>
          <w:lang w:eastAsia="de-DE"/>
        </w:rPr>
        <w:drawing>
          <wp:inline distT="0" distB="0" distL="0" distR="0" wp14:anchorId="45F3DA0F" wp14:editId="517FB953">
            <wp:extent cx="5760720" cy="4271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51" w:rsidRDefault="004A1312" w:rsidP="00F35551">
      <w:r>
        <w:lastRenderedPageBreak/>
        <w:t>c.</w:t>
      </w:r>
    </w:p>
    <w:p w:rsidR="004A1312" w:rsidRDefault="004A1312" w:rsidP="00F35551">
      <w:r>
        <w:t>Durch die langen Identifikationsnummern unten links an den Tickets.</w:t>
      </w:r>
    </w:p>
    <w:p w:rsidR="004A1312" w:rsidRDefault="004A1312" w:rsidP="00F35551"/>
    <w:p w:rsidR="004A1312" w:rsidRDefault="004A1312" w:rsidP="00F35551">
      <w:r>
        <w:t>d.</w:t>
      </w:r>
    </w:p>
    <w:p w:rsidR="004A1312" w:rsidRDefault="004A1312" w:rsidP="004A1312">
      <w:pPr>
        <w:pStyle w:val="Listenabsatz"/>
        <w:numPr>
          <w:ilvl w:val="0"/>
          <w:numId w:val="3"/>
        </w:numPr>
      </w:pPr>
      <w:r>
        <w:t>Aus dem Gesamtpreis kann der Mwst-Anteil ermittelt werden</w:t>
      </w:r>
    </w:p>
    <w:p w:rsidR="004A1312" w:rsidRDefault="004A1312" w:rsidP="004A1312">
      <w:pPr>
        <w:pStyle w:val="Listenabsatz"/>
        <w:numPr>
          <w:ilvl w:val="0"/>
          <w:numId w:val="3"/>
        </w:numPr>
      </w:pPr>
      <w:r>
        <w:t xml:space="preserve">Durch Start + Ziel + Gruppe kann wahrscheinlich der Preis </w:t>
      </w:r>
      <w:r w:rsidR="00AC1BE8">
        <w:t>und die Preisstufe ermittelt werden</w:t>
      </w:r>
    </w:p>
    <w:p w:rsidR="004A1312" w:rsidRDefault="00AC1BE8" w:rsidP="004A1312">
      <w:pPr>
        <w:pStyle w:val="Listenabsatz"/>
        <w:numPr>
          <w:ilvl w:val="0"/>
          <w:numId w:val="3"/>
        </w:numPr>
      </w:pPr>
      <w:r>
        <w:t xml:space="preserve">Wahrscheinlich werden unter den IDs alle Infos des </w:t>
      </w:r>
      <w:bookmarkStart w:id="0" w:name="_GoBack"/>
      <w:bookmarkEnd w:id="0"/>
      <w:r>
        <w:t>Tickets abgespeichert</w:t>
      </w:r>
    </w:p>
    <w:p w:rsidR="00AC1BE8" w:rsidRDefault="00AC1BE8" w:rsidP="00AC1BE8"/>
    <w:p w:rsidR="00AC1BE8" w:rsidRDefault="00AC1BE8" w:rsidP="00AC1BE8">
      <w:r>
        <w:t>8.</w:t>
      </w:r>
    </w:p>
    <w:p w:rsidR="00AC1BE8" w:rsidRDefault="00AC1BE8" w:rsidP="00AC1BE8">
      <w:r>
        <w:t>a.</w:t>
      </w:r>
    </w:p>
    <w:p w:rsidR="00AC1BE8" w:rsidRDefault="00AC1BE8" w:rsidP="00AC1BE8">
      <w:r>
        <w:rPr>
          <w:noProof/>
          <w:lang w:eastAsia="de-DE"/>
        </w:rPr>
        <w:drawing>
          <wp:inline distT="0" distB="0" distL="0" distR="0" wp14:anchorId="1A6E172C" wp14:editId="412F0F84">
            <wp:extent cx="4772025" cy="2505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</w:p>
    <w:p w:rsidR="007267F9" w:rsidRDefault="007267F9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b.</w:t>
      </w:r>
    </w:p>
    <w:p w:rsidR="00183BC1" w:rsidRDefault="007267F9">
      <w:r w:rsidRPr="007267F9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7C604B7" wp14:editId="32AFC69C">
            <wp:extent cx="4181475" cy="6455466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583" cy="65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F9" w:rsidRDefault="007267F9"/>
    <w:p w:rsidR="007267F9" w:rsidRDefault="007267F9"/>
    <w:p w:rsidR="007267F9" w:rsidRDefault="007267F9"/>
    <w:p w:rsidR="007267F9" w:rsidRDefault="007267F9"/>
    <w:p w:rsidR="007267F9" w:rsidRDefault="007267F9"/>
    <w:p w:rsidR="007267F9" w:rsidRDefault="007267F9"/>
    <w:p w:rsidR="007267F9" w:rsidRDefault="007267F9"/>
    <w:p w:rsidR="007267F9" w:rsidRDefault="007267F9"/>
    <w:p w:rsidR="007267F9" w:rsidRDefault="007267F9">
      <w:r>
        <w:lastRenderedPageBreak/>
        <w:t>c.</w:t>
      </w:r>
    </w:p>
    <w:p w:rsidR="00E463C8" w:rsidRDefault="00E463C8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5F039B2C" wp14:editId="2864C240">
            <wp:extent cx="4781550" cy="4972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</w:p>
    <w:p w:rsidR="00E463C8" w:rsidRDefault="00E463C8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d.</w:t>
      </w:r>
    </w:p>
    <w:p w:rsidR="00E463C8" w:rsidRDefault="00E463C8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6DFA9BF8" wp14:editId="0861D121">
            <wp:extent cx="4810125" cy="46196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C8" w:rsidRDefault="00E463C8">
      <w:pPr>
        <w:rPr>
          <w:noProof/>
          <w:lang w:eastAsia="de-DE"/>
        </w:rPr>
      </w:pPr>
    </w:p>
    <w:p w:rsidR="00E463C8" w:rsidRDefault="00EE61A1">
      <w:pPr>
        <w:rPr>
          <w:noProof/>
          <w:lang w:eastAsia="de-DE"/>
        </w:rPr>
      </w:pPr>
      <w:r>
        <w:rPr>
          <w:noProof/>
          <w:lang w:eastAsia="de-DE"/>
        </w:rPr>
        <w:t>e.</w:t>
      </w:r>
    </w:p>
    <w:p w:rsidR="00EE61A1" w:rsidRDefault="00EE61A1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14D1AD5C" wp14:editId="6E403BE9">
            <wp:extent cx="5760720" cy="30035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C8" w:rsidRDefault="00461701">
      <w:pPr>
        <w:rPr>
          <w:noProof/>
          <w:lang w:eastAsia="de-DE"/>
        </w:rPr>
      </w:pPr>
      <w:r>
        <w:rPr>
          <w:noProof/>
          <w:lang w:eastAsia="de-DE"/>
        </w:rPr>
        <w:t>Dreieck Koordinaten: (10|1) (10|3) (12|2)</w:t>
      </w:r>
    </w:p>
    <w:p w:rsidR="00E463C8" w:rsidRDefault="00E463C8">
      <w:pPr>
        <w:rPr>
          <w:noProof/>
          <w:lang w:eastAsia="de-DE"/>
        </w:rPr>
      </w:pPr>
    </w:p>
    <w:p w:rsidR="007267F9" w:rsidRDefault="007267F9"/>
    <w:sectPr w:rsidR="00726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7351F"/>
    <w:multiLevelType w:val="hybridMultilevel"/>
    <w:tmpl w:val="213E9A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45428"/>
    <w:multiLevelType w:val="hybridMultilevel"/>
    <w:tmpl w:val="7C4ABA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05106D"/>
    <w:multiLevelType w:val="hybridMultilevel"/>
    <w:tmpl w:val="933E18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E6"/>
    <w:rsid w:val="00183BC1"/>
    <w:rsid w:val="00262041"/>
    <w:rsid w:val="00461701"/>
    <w:rsid w:val="004A1312"/>
    <w:rsid w:val="007267F9"/>
    <w:rsid w:val="0077433B"/>
    <w:rsid w:val="007752CC"/>
    <w:rsid w:val="008423E6"/>
    <w:rsid w:val="00AC1BE8"/>
    <w:rsid w:val="00B87D0E"/>
    <w:rsid w:val="00D16566"/>
    <w:rsid w:val="00E463C8"/>
    <w:rsid w:val="00EE61A1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82BB"/>
  <w15:chartTrackingRefBased/>
  <w15:docId w15:val="{9A9D76BA-03AF-4672-A82E-E1747A7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B172D180.dotm</Template>
  <TotalTime>0</TotalTime>
  <Pages>7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marsyben</dc:creator>
  <cp:keywords/>
  <dc:description/>
  <cp:lastModifiedBy>marsyben</cp:lastModifiedBy>
  <cp:revision>3</cp:revision>
  <dcterms:created xsi:type="dcterms:W3CDTF">2019-10-07T14:17:00Z</dcterms:created>
  <dcterms:modified xsi:type="dcterms:W3CDTF">2019-10-09T13:17:00Z</dcterms:modified>
</cp:coreProperties>
</file>