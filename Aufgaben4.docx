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CC" w:rsidRDefault="002B5216">
      <w:r>
        <w:t>13)</w:t>
      </w:r>
    </w:p>
    <w:p w:rsidR="002B5216" w:rsidRDefault="002B5216">
      <w:r>
        <w:t>a) methA = 12</w:t>
      </w:r>
    </w:p>
    <w:p w:rsidR="002B5216" w:rsidRDefault="002B5216">
      <w:r>
        <w:t xml:space="preserve">    methB = 25</w:t>
      </w:r>
    </w:p>
    <w:p w:rsidR="002B5216" w:rsidRDefault="002B5216">
      <w:r>
        <w:t xml:space="preserve">    methC = 4</w:t>
      </w:r>
    </w:p>
    <w:p w:rsidR="002B5216" w:rsidRDefault="002B5216">
      <w:r>
        <w:t xml:space="preserve"> </w:t>
      </w:r>
      <w:r>
        <w:rPr>
          <w:noProof/>
          <w:lang w:eastAsia="de-DE"/>
        </w:rPr>
        <w:drawing>
          <wp:inline distT="0" distB="0" distL="0" distR="0" wp14:anchorId="2FCA6828" wp14:editId="40A77538">
            <wp:extent cx="3800475" cy="2152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16" w:rsidRDefault="002B5216">
      <w:r>
        <w:rPr>
          <w:noProof/>
          <w:lang w:eastAsia="de-DE"/>
        </w:rPr>
        <w:drawing>
          <wp:inline distT="0" distB="0" distL="0" distR="0" wp14:anchorId="27F2D6EE" wp14:editId="08C353D3">
            <wp:extent cx="1581150" cy="20478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9F9357D" wp14:editId="6AAF5FA8">
            <wp:extent cx="1695450" cy="3324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A" w:rsidRDefault="00FE68DA"/>
    <w:p w:rsidR="00FE68DA" w:rsidRDefault="00FE68DA"/>
    <w:p w:rsidR="00FE68DA" w:rsidRDefault="00FE68DA"/>
    <w:p w:rsidR="00FE68DA" w:rsidRDefault="00FE68DA"/>
    <w:p w:rsidR="00FE68DA" w:rsidRDefault="00FE68DA"/>
    <w:p w:rsidR="001747A1" w:rsidRDefault="001747A1"/>
    <w:p w:rsidR="001747A1" w:rsidRDefault="001747A1"/>
    <w:p w:rsidR="00FE68DA" w:rsidRDefault="00FE68DA"/>
    <w:tbl>
      <w:tblPr>
        <w:tblStyle w:val="Tabellenraster"/>
        <w:tblW w:w="8223" w:type="dxa"/>
        <w:tblLook w:val="04A0" w:firstRow="1" w:lastRow="0" w:firstColumn="1" w:lastColumn="0" w:noHBand="0" w:noVBand="1"/>
      </w:tblPr>
      <w:tblGrid>
        <w:gridCol w:w="2135"/>
        <w:gridCol w:w="1365"/>
        <w:gridCol w:w="1385"/>
        <w:gridCol w:w="1258"/>
        <w:gridCol w:w="991"/>
        <w:gridCol w:w="1089"/>
      </w:tblGrid>
      <w:tr w:rsidR="001747A1" w:rsidTr="001747A1">
        <w:tc>
          <w:tcPr>
            <w:tcW w:w="2135" w:type="dxa"/>
          </w:tcPr>
          <w:p w:rsidR="001747A1" w:rsidRDefault="001747A1">
            <w:r>
              <w:lastRenderedPageBreak/>
              <w:t>Zeile</w:t>
            </w:r>
          </w:p>
        </w:tc>
        <w:tc>
          <w:tcPr>
            <w:tcW w:w="1365" w:type="dxa"/>
          </w:tcPr>
          <w:p w:rsidR="001747A1" w:rsidRDefault="001747A1">
            <w:r>
              <w:t>Deklaration</w:t>
            </w:r>
          </w:p>
        </w:tc>
        <w:tc>
          <w:tcPr>
            <w:tcW w:w="1385" w:type="dxa"/>
          </w:tcPr>
          <w:p w:rsidR="001747A1" w:rsidRDefault="001747A1">
            <w:r>
              <w:t>Zuweisung?</w:t>
            </w:r>
          </w:p>
        </w:tc>
        <w:tc>
          <w:tcPr>
            <w:tcW w:w="1258" w:type="dxa"/>
          </w:tcPr>
          <w:p w:rsidR="001747A1" w:rsidRDefault="001747A1">
            <w:r>
              <w:t>Ausdruck?</w:t>
            </w:r>
          </w:p>
        </w:tc>
        <w:tc>
          <w:tcPr>
            <w:tcW w:w="991" w:type="dxa"/>
          </w:tcPr>
          <w:p w:rsidR="001747A1" w:rsidRDefault="001747A1">
            <w:r>
              <w:t>Fehler?</w:t>
            </w:r>
          </w:p>
        </w:tc>
        <w:tc>
          <w:tcPr>
            <w:tcW w:w="1089" w:type="dxa"/>
          </w:tcPr>
          <w:p w:rsidR="001747A1" w:rsidRDefault="001747A1">
            <w:r>
              <w:t>Ausgabe</w:t>
            </w:r>
          </w:p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Bsp b;</w:t>
            </w:r>
          </w:p>
        </w:tc>
        <w:tc>
          <w:tcPr>
            <w:tcW w:w="1365" w:type="dxa"/>
          </w:tcPr>
          <w:p w:rsidR="001747A1" w:rsidRDefault="00DC20BD" w:rsidP="001747A1">
            <w:pPr>
              <w:jc w:val="center"/>
            </w:pPr>
            <w:r>
              <w:t>x</w:t>
            </w:r>
          </w:p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b = new Bsp();</w:t>
            </w:r>
          </w:p>
        </w:tc>
        <w:tc>
          <w:tcPr>
            <w:tcW w:w="1365" w:type="dxa"/>
          </w:tcPr>
          <w:p w:rsidR="001747A1" w:rsidRDefault="001747A1" w:rsidP="001747A1">
            <w:pPr>
              <w:jc w:val="center"/>
            </w:pPr>
          </w:p>
        </w:tc>
        <w:tc>
          <w:tcPr>
            <w:tcW w:w="1385" w:type="dxa"/>
          </w:tcPr>
          <w:p w:rsidR="001747A1" w:rsidRDefault="00DC20BD" w:rsidP="001747A1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Int a:a;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 w:rsidP="001747A1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Int b;</w:t>
            </w:r>
          </w:p>
        </w:tc>
        <w:tc>
          <w:tcPr>
            <w:tcW w:w="1365" w:type="dxa"/>
          </w:tcPr>
          <w:p w:rsidR="001747A1" w:rsidRDefault="001747A1" w:rsidP="001747A1">
            <w:pPr>
              <w:jc w:val="center"/>
            </w:pPr>
          </w:p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 w:rsidP="001747A1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Int c = b.methB(2);</w:t>
            </w:r>
          </w:p>
        </w:tc>
        <w:tc>
          <w:tcPr>
            <w:tcW w:w="136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38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methA(c);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Bsp d = new Bsp();</w:t>
            </w:r>
          </w:p>
        </w:tc>
        <w:tc>
          <w:tcPr>
            <w:tcW w:w="136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38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Int e = d.methC(c,c);</w:t>
            </w:r>
          </w:p>
        </w:tc>
        <w:tc>
          <w:tcPr>
            <w:tcW w:w="136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38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e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 w:rsidP="001747A1">
            <w:pPr>
              <w:jc w:val="center"/>
            </w:pPr>
          </w:p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d.methA(c) = 42;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d.methA(c);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d.methA(c)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c+c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c+c;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d+d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 w:rsidP="00DC20BD">
            <w:pPr>
              <w:jc w:val="center"/>
            </w:pPr>
          </w:p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c+d;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DC20BD" w:rsidP="00DC20BD">
            <w:pPr>
              <w:jc w:val="center"/>
            </w:pPr>
            <w:r>
              <w:t>x</w:t>
            </w:r>
          </w:p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1747A1"/>
        </w:tc>
      </w:tr>
      <w:tr w:rsidR="001747A1" w:rsidTr="001747A1">
        <w:tc>
          <w:tcPr>
            <w:tcW w:w="2135" w:type="dxa"/>
          </w:tcPr>
          <w:p w:rsidR="001747A1" w:rsidRDefault="001747A1">
            <w:r>
              <w:t>d.methC(c,c) + c</w:t>
            </w:r>
          </w:p>
        </w:tc>
        <w:tc>
          <w:tcPr>
            <w:tcW w:w="1365" w:type="dxa"/>
          </w:tcPr>
          <w:p w:rsidR="001747A1" w:rsidRDefault="001747A1"/>
        </w:tc>
        <w:tc>
          <w:tcPr>
            <w:tcW w:w="1385" w:type="dxa"/>
          </w:tcPr>
          <w:p w:rsidR="001747A1" w:rsidRDefault="001747A1"/>
        </w:tc>
        <w:tc>
          <w:tcPr>
            <w:tcW w:w="1258" w:type="dxa"/>
          </w:tcPr>
          <w:p w:rsidR="001747A1" w:rsidRDefault="001747A1"/>
        </w:tc>
        <w:tc>
          <w:tcPr>
            <w:tcW w:w="991" w:type="dxa"/>
          </w:tcPr>
          <w:p w:rsidR="001747A1" w:rsidRDefault="001747A1"/>
        </w:tc>
        <w:tc>
          <w:tcPr>
            <w:tcW w:w="1089" w:type="dxa"/>
          </w:tcPr>
          <w:p w:rsidR="001747A1" w:rsidRDefault="00DC20BD" w:rsidP="00DC20BD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FE68DA" w:rsidRDefault="00FE68DA"/>
    <w:p w:rsidR="00FE68DA" w:rsidRDefault="00FE68DA"/>
    <w:p w:rsidR="00943DF5" w:rsidRDefault="00FE68DA">
      <w:r>
        <w:t xml:space="preserve">  </w:t>
      </w:r>
      <w:r w:rsidR="00943DF5">
        <w:t>15.)</w:t>
      </w:r>
    </w:p>
    <w:p w:rsidR="002B5216" w:rsidRDefault="00FE68DA">
      <w:r>
        <w:lastRenderedPageBreak/>
        <w:t xml:space="preserve">                              </w:t>
      </w:r>
      <w:r w:rsidR="00943DF5">
        <w:rPr>
          <w:noProof/>
          <w:lang w:eastAsia="de-DE"/>
        </w:rPr>
        <w:drawing>
          <wp:inline distT="0" distB="0" distL="0" distR="0" wp14:anchorId="36C6B493" wp14:editId="6F14ED58">
            <wp:extent cx="5760720" cy="56178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:rsidR="00FE68DA" w:rsidRDefault="00FE68DA">
      <w:r>
        <w:lastRenderedPageBreak/>
        <w:t xml:space="preserve">         </w:t>
      </w:r>
      <w:r w:rsidR="00943DF5">
        <w:rPr>
          <w:noProof/>
          <w:lang w:eastAsia="de-DE"/>
        </w:rPr>
        <w:drawing>
          <wp:inline distT="0" distB="0" distL="0" distR="0" wp14:anchorId="53D27A08" wp14:editId="40970EEF">
            <wp:extent cx="5760720" cy="561784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5" w:rsidRDefault="00FE68DA">
      <w:pPr>
        <w:rPr>
          <w:noProof/>
          <w:lang w:eastAsia="de-DE"/>
        </w:rPr>
      </w:pPr>
      <w:r>
        <w:lastRenderedPageBreak/>
        <w:t xml:space="preserve">                                                   </w:t>
      </w:r>
      <w:r w:rsidR="00943DF5">
        <w:rPr>
          <w:noProof/>
          <w:lang w:eastAsia="de-DE"/>
        </w:rPr>
        <w:drawing>
          <wp:inline distT="0" distB="0" distL="0" distR="0" wp14:anchorId="457ECE67" wp14:editId="7585B755">
            <wp:extent cx="5760720" cy="561784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5" w:rsidRDefault="00943DF5">
      <w:pPr>
        <w:rPr>
          <w:noProof/>
          <w:lang w:eastAsia="de-DE"/>
        </w:rPr>
      </w:pPr>
    </w:p>
    <w:p w:rsidR="00943DF5" w:rsidRDefault="00943DF5">
      <w:pPr>
        <w:rPr>
          <w:noProof/>
          <w:lang w:eastAsia="de-DE"/>
        </w:rPr>
      </w:pPr>
    </w:p>
    <w:p w:rsidR="00943DF5" w:rsidRDefault="00943DF5">
      <w:pPr>
        <w:rPr>
          <w:noProof/>
          <w:lang w:eastAsia="de-DE"/>
        </w:rPr>
      </w:pPr>
    </w:p>
    <w:p w:rsidR="00943DF5" w:rsidRDefault="00943DF5">
      <w:pPr>
        <w:rPr>
          <w:noProof/>
          <w:lang w:eastAsia="de-DE"/>
        </w:rPr>
      </w:pPr>
    </w:p>
    <w:p w:rsidR="00943DF5" w:rsidRDefault="00943DF5">
      <w:pPr>
        <w:rPr>
          <w:noProof/>
          <w:lang w:eastAsia="de-DE"/>
        </w:rPr>
      </w:pPr>
    </w:p>
    <w:p w:rsidR="00943DF5" w:rsidRDefault="00943DF5">
      <w:pPr>
        <w:rPr>
          <w:noProof/>
          <w:lang w:eastAsia="de-DE"/>
        </w:rPr>
      </w:pPr>
    </w:p>
    <w:p w:rsidR="00943DF5" w:rsidRDefault="00943DF5">
      <w:r>
        <w:rPr>
          <w:noProof/>
          <w:lang w:eastAsia="de-DE"/>
        </w:rPr>
        <w:lastRenderedPageBreak/>
        <w:drawing>
          <wp:inline distT="0" distB="0" distL="0" distR="0" wp14:anchorId="62A0361F" wp14:editId="36610C22">
            <wp:extent cx="5760720" cy="56178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DA">
        <w:t xml:space="preserve">                        </w:t>
      </w:r>
    </w:p>
    <w:p w:rsidR="00943DF5" w:rsidRDefault="00943DF5" w:rsidP="00943DF5"/>
    <w:p w:rsidR="00943DF5" w:rsidRDefault="00943DF5" w:rsidP="00943DF5"/>
    <w:p w:rsidR="00943DF5" w:rsidRDefault="00943DF5" w:rsidP="00943DF5"/>
    <w:p w:rsidR="00FE68DA" w:rsidRDefault="00943DF5" w:rsidP="00943DF5">
      <w:r>
        <w:lastRenderedPageBreak/>
        <w:t>Methode 2</w:t>
      </w:r>
      <w:r>
        <w:rPr>
          <w:noProof/>
          <w:lang w:eastAsia="de-DE"/>
        </w:rPr>
        <w:drawing>
          <wp:inline distT="0" distB="0" distL="0" distR="0" wp14:anchorId="66C1A8E6" wp14:editId="2E797F89">
            <wp:extent cx="5760720" cy="5617845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5" w:rsidRDefault="00943DF5" w:rsidP="00943DF5">
      <w:r>
        <w:rPr>
          <w:noProof/>
          <w:lang w:eastAsia="de-DE"/>
        </w:rPr>
        <w:lastRenderedPageBreak/>
        <w:drawing>
          <wp:inline distT="0" distB="0" distL="0" distR="0" wp14:anchorId="3E05C195" wp14:editId="60A31A52">
            <wp:extent cx="5760720" cy="56178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 wp14:anchorId="4DD047E4" wp14:editId="4B19CB4E">
            <wp:extent cx="5760720" cy="561784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5" w:rsidRPr="00943DF5" w:rsidRDefault="00943DF5" w:rsidP="00943DF5"/>
    <w:p w:rsidR="00943DF5" w:rsidRPr="00943DF5" w:rsidRDefault="00943DF5" w:rsidP="00943DF5"/>
    <w:p w:rsidR="00943DF5" w:rsidRPr="00943DF5" w:rsidRDefault="00943DF5" w:rsidP="00943DF5"/>
    <w:p w:rsidR="00943DF5" w:rsidRDefault="00943DF5" w:rsidP="00943DF5"/>
    <w:p w:rsidR="00943DF5" w:rsidRDefault="00943DF5" w:rsidP="00943DF5">
      <w:r>
        <w:rPr>
          <w:noProof/>
          <w:lang w:eastAsia="de-DE"/>
        </w:rPr>
        <w:lastRenderedPageBreak/>
        <w:drawing>
          <wp:inline distT="0" distB="0" distL="0" distR="0" wp14:anchorId="694A23F9" wp14:editId="4B9B1C1D">
            <wp:extent cx="5760720" cy="5617845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5" w:rsidRPr="00943DF5" w:rsidRDefault="00943DF5" w:rsidP="00943DF5"/>
    <w:p w:rsidR="00943DF5" w:rsidRPr="00943DF5" w:rsidRDefault="00943DF5" w:rsidP="00943DF5"/>
    <w:p w:rsidR="00943DF5" w:rsidRDefault="00943DF5" w:rsidP="00943DF5"/>
    <w:p w:rsidR="00943DF5" w:rsidRPr="00943DF5" w:rsidRDefault="00943DF5" w:rsidP="00943DF5">
      <w:r>
        <w:rPr>
          <w:noProof/>
          <w:lang w:eastAsia="de-DE"/>
        </w:rPr>
        <w:lastRenderedPageBreak/>
        <w:drawing>
          <wp:inline distT="0" distB="0" distL="0" distR="0" wp14:anchorId="60BA6A2A" wp14:editId="4616D5E5">
            <wp:extent cx="5760720" cy="5617845"/>
            <wp:effectExtent l="0" t="0" r="0" b="190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F5" w:rsidRPr="00943D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AC"/>
    <w:rsid w:val="001747A1"/>
    <w:rsid w:val="002B5216"/>
    <w:rsid w:val="007752CC"/>
    <w:rsid w:val="00943DF5"/>
    <w:rsid w:val="00B17CAC"/>
    <w:rsid w:val="00DC20BD"/>
    <w:rsid w:val="00F7612B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2817"/>
  <w15:chartTrackingRefBased/>
  <w15:docId w15:val="{8BC03BAE-031F-4F00-9F00-769FD5C8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DAF56431.dotm</Template>
  <TotalTime>0</TotalTime>
  <Pages>11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marsyben</dc:creator>
  <cp:keywords/>
  <dc:description/>
  <cp:lastModifiedBy>marsyben</cp:lastModifiedBy>
  <cp:revision>3</cp:revision>
  <dcterms:created xsi:type="dcterms:W3CDTF">2019-10-28T16:18:00Z</dcterms:created>
  <dcterms:modified xsi:type="dcterms:W3CDTF">2019-11-04T16:52:00Z</dcterms:modified>
</cp:coreProperties>
</file>